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501A" w14:textId="7B078037" w:rsidR="00177A30" w:rsidRPr="002C7861" w:rsidRDefault="00177A30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proofErr w:type="spellStart"/>
      <w:r w:rsidRPr="002C7861">
        <w:rPr>
          <w:b/>
          <w:bCs/>
          <w:sz w:val="28"/>
          <w:szCs w:val="28"/>
          <w:lang w:val="en-US"/>
        </w:rPr>
        <w:t>Projekt</w:t>
      </w:r>
      <w:proofErr w:type="spellEnd"/>
      <w:r w:rsidR="005228AC">
        <w:rPr>
          <w:b/>
          <w:bCs/>
          <w:sz w:val="28"/>
          <w:szCs w:val="28"/>
          <w:lang w:val="en-US"/>
        </w:rPr>
        <w:t>:</w:t>
      </w:r>
      <w:r w:rsidRPr="002C7861">
        <w:rPr>
          <w:b/>
          <w:bCs/>
          <w:sz w:val="28"/>
          <w:szCs w:val="28"/>
          <w:lang w:val="en-US"/>
        </w:rPr>
        <w:tab/>
      </w:r>
      <w:proofErr w:type="gramStart"/>
      <w:r w:rsidRPr="002C7861">
        <w:rPr>
          <w:b/>
          <w:bCs/>
          <w:sz w:val="28"/>
          <w:szCs w:val="28"/>
          <w:lang w:val="en-US"/>
        </w:rPr>
        <w:t xml:space="preserve">ZugGate</w:t>
      </w:r>
    </w:p>
    <w:p w14:paraId="5692B9EB" w14:textId="169838F3" w:rsidR="00177A30" w:rsidRDefault="005228AC" w:rsidP="00AC4C07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N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>ummer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: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ab/>
      </w:r>
      <w:proofErr w:type="gramStart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10373</w:t>
      </w:r>
    </w:p>
    <w:p w14:paraId="68CD8663" w14:textId="77777777" w:rsidR="0076022B" w:rsidRPr="0096655E" w:rsidRDefault="0076022B" w:rsidP="00AC4C07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</w:p>
    <w:p w14:paraId="3CDC206A" w14:textId="562D3780" w:rsidR="00CD1033" w:rsidRPr="0076022B" w:rsidRDefault="00CD1033" w:rsidP="005228AC">
      <w:pPr>
        <w:tabs>
          <w:tab w:val="left" w:pos="792"/>
        </w:tabs>
        <w:rPr>
          <w:color w:val="00B050"/>
          <w:lang w:val="en-US"/>
        </w:rPr>
      </w:pPr>
      <w:r>
        <w:rPr>
          <w:lang w:val="en-US"/>
        </w:rPr>
        <w:tab/>
      </w:r>
      <w:r w:rsidR="00AC4C07" w:rsidRPr="0076022B">
        <w:rPr>
          <w:color w:val="00B050"/>
          <w:lang w:val="en-US"/>
        </w:rPr>
        <w:t xml:space="preserve"/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ZugGate:Wärme:H00:BT001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ZugGate:Wärme:H31:BT111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ZugGate:Wärme:H31:BT112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ZugGate:Wärme:H31:BT121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ZugGate:Wärme:H31:BT122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ZugGate:Wärme:H31:FQ100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ZugGate:Wärme:H31:QN120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ZugGate:Wärme:H33:BT111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ZugGate:Wärme:H33:BT112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ZugGate:Wärme:H33:BT121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ZugGate:Wärme:H33:BT122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ZugGate:Wärme:H33:FQ120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ZugGate:Wärme:H33:QN120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ZugGate:Wärme:H33:QM120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ZugGate:Wärme:H33:GP120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ZugGate:Wärme:H40:BT003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ZugGate:Wärme:H40:BT004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ZugGate:Wärme:H40:BT005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ZugGate:Wärme:H40:BT006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ZugGate:Wärme:H40:BT007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ZugGate:Wärme:H40:BT009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ZugGate:Wärme:H40:BT010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ZugGate:Wärme:H40:BT210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ZugGate:Wärme:H41:BT003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ZugGate:Wärme:H41:BT004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ZugGate:Wärme:H41:BT005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ZugGate:Wärme:H41:BT006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ZugGate:Wärme:H41:BT007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ZugGate:Wärme:H41:BT009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ZugGate:Wärme:H41:BT010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ZugGate:Wärme:H41:BT210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ZugGate:Wärme:H11:BT100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ZugGate:Wärme:H11:BT130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ZugGate:Wärme:H12:BT100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ZugGate:Wärme:H12:BT130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ZugGate:Wärme:H46:GP110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3x0.8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ZugGate:Wärme:H47:GP110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3x0.8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ZugGate:Wärme:H61:HN110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3x0.8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ZugGate:Wärme:H61:QM110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ZugGate:Wärme:H61:QM210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ZugGate:Wärme:H61:QM310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ZugGate:Wärme:H61:GP110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ZugGate:Wärme:H61:GP210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890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ZugGate:Wärme:H61:GP310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ZugGate:Wärme:H61:BT100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ZugGate:Wärme:H62:HN110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3x0.8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ZugGate:Wärme:H62:QM110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ZugGate:Wärme:H62:QM210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ZugGate:Wärme:H62:QM310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ZugGate:Wärme:H62:GP110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990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ZugGate:Wärme:H62:GP210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ZugGate:Wärme:H62:GP310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1090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ZugGate:Wärme:H62:BT100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ZugGate:Wärme:H13:QM110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ZugGate:Wärme:H13:BT111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ZugGate:Wärme:H13:BT112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ZugGate:Wärme:H13:BT121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ZugGate:Wärme:H13:BT122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ZugGate:Wärme:H13:QN110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ZugGate:Wärme:H13:FQ100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ZugGate:Wärme:H13:QM121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1190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773A0466" w14:textId="77777777" w:rsidR="00C24282" w:rsidRDefault="00C24282" w:rsidP="00AC4C07">
      <w:pPr>
        <w:tabs>
          <w:tab w:val="left" w:pos="792"/>
        </w:tabs>
        <w:rPr>
          <w:color w:val="00B050"/>
          <w:lang w:val="en-US"/>
        </w:rPr>
      </w:pPr>
    </w:p>
    <w:p w14:paraId="74799980" w14:textId="77777777" w:rsidR="0011251A" w:rsidRDefault="0011251A">
      <w:pPr>
        <w:spacing w:after="0"/>
        <w:rPr>
          <w:color w:val="00B050"/>
          <w:lang w:val="en-US"/>
        </w:rPr>
      </w:pPr>
      <w:r>
        <w:rPr>
          <w:color w:val="00B050"/>
          <w:lang w:val="en-US"/>
        </w:rPr>
        <w:br w:type="page"/>
      </w:r>
    </w:p>
    <w:p w14:paraId="4F447792" w14:textId="722224D7" w:rsidR="00927D5D" w:rsidRDefault="00927D5D" w:rsidP="00AC4C07">
      <w:pPr>
        <w:tabs>
          <w:tab w:val="left" w:pos="792"/>
        </w:tabs>
        <w:rPr>
          <w:color w:val="00B050"/>
          <w:lang w:val="en-US"/>
        </w:rPr>
      </w:pPr>
    </w:p>
    <w:sectPr w:rsidR="00927D5D" w:rsidSect="00A5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722" w:right="680" w:bottom="1701" w:left="1191" w:header="680" w:footer="96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1879" w14:textId="77777777" w:rsidR="00CC492E" w:rsidRDefault="00CC492E">
      <w:pPr>
        <w:spacing w:after="0"/>
      </w:pPr>
      <w:r>
        <w:separator/>
      </w:r>
    </w:p>
  </w:endnote>
  <w:endnote w:type="continuationSeparator" w:id="0">
    <w:p w14:paraId="7B73AD1B" w14:textId="77777777" w:rsidR="00CC492E" w:rsidRDefault="00CC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3FCB" w14:textId="77777777" w:rsidR="007C63C8" w:rsidRDefault="007C63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D76D" w14:textId="3503CA46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71744" behindDoc="0" locked="0" layoutInCell="1" allowOverlap="1" wp14:anchorId="56692D82" wp14:editId="1C03B09E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4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 w:rsidR="008E5AC3">
      <w:rPr>
        <w:noProof/>
        <w:snapToGrid w:val="0"/>
        <w:sz w:val="10"/>
      </w:rPr>
      <w:t>C:\Users\Sandi\Dropbox\Generator\2021 WebServer\2021_Tplt_CableList.docx</w:t>
    </w:r>
    <w:r>
      <w:rPr>
        <w:snapToGrid w:val="0"/>
        <w:sz w:val="10"/>
      </w:rPr>
      <w:fldChar w:fldCharType="end"/>
    </w:r>
  </w:p>
  <w:p w14:paraId="01295A53" w14:textId="77777777" w:rsidR="00891BCD" w:rsidRPr="00891BCD" w:rsidRDefault="00891BCD" w:rsidP="00891B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BA79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67648" behindDoc="0" locked="0" layoutInCell="1" allowOverlap="1" wp14:anchorId="766290D3" wp14:editId="3E5ADC1F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5F46954A" w14:textId="77777777" w:rsidR="00891BCD" w:rsidRPr="00891BCD" w:rsidRDefault="00891BCD" w:rsidP="00891B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D9E2" w14:textId="77777777" w:rsidR="00CC492E" w:rsidRDefault="00CC492E">
      <w:pPr>
        <w:spacing w:after="0"/>
      </w:pPr>
      <w:r>
        <w:separator/>
      </w:r>
    </w:p>
  </w:footnote>
  <w:footnote w:type="continuationSeparator" w:id="0">
    <w:p w14:paraId="56E4BB97" w14:textId="77777777" w:rsidR="00CC492E" w:rsidRDefault="00CC49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6588" w14:textId="77777777" w:rsidR="007C63C8" w:rsidRDefault="007C63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4C7" w14:textId="77777777" w:rsidR="00891BCD" w:rsidRPr="00927D5D" w:rsidRDefault="00891BCD">
    <w:pPr>
      <w:pStyle w:val="Kopfzeile"/>
      <w:tabs>
        <w:tab w:val="clear" w:pos="9072"/>
        <w:tab w:val="right" w:pos="10065"/>
      </w:tabs>
      <w:spacing w:before="360" w:after="0"/>
      <w:rPr>
        <w:rStyle w:val="Seitenzahl"/>
        <w:sz w:val="20"/>
        <w:lang w:val="en-US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9696" behindDoc="0" locked="0" layoutInCell="1" allowOverlap="1" wp14:anchorId="0A48B4DD" wp14:editId="224F4725">
          <wp:simplePos x="0" y="0"/>
          <wp:positionH relativeFrom="column">
            <wp:posOffset>-499110</wp:posOffset>
          </wp:positionH>
          <wp:positionV relativeFrom="paragraph">
            <wp:posOffset>-50800</wp:posOffset>
          </wp:positionV>
          <wp:extent cx="2447925" cy="514350"/>
          <wp:effectExtent l="19050" t="0" r="9525" b="0"/>
          <wp:wrapNone/>
          <wp:docPr id="2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 w:rsidRPr="00927D5D">
      <w:rPr>
        <w:rStyle w:val="Seitenzahl"/>
        <w:noProof/>
        <w:sz w:val="20"/>
        <w:lang w:val="en-US"/>
      </w:rPr>
      <w:t>8</w:t>
    </w:r>
    <w:r>
      <w:rPr>
        <w:rStyle w:val="Seitenzahl"/>
        <w:sz w:val="20"/>
      </w:rPr>
      <w:fldChar w:fldCharType="end"/>
    </w:r>
    <w:r w:rsidRPr="00927D5D">
      <w:rPr>
        <w:rStyle w:val="Seitenzahl"/>
        <w:sz w:val="20"/>
        <w:lang w:val="en-US"/>
      </w:rPr>
      <w:t>/</w:t>
    </w:r>
    <w:r>
      <w:rPr>
        <w:rStyle w:val="Seitenzahl"/>
        <w:sz w:val="20"/>
      </w:rPr>
      <w:fldChar w:fldCharType="begin"/>
    </w:r>
    <w:r w:rsidRPr="00927D5D">
      <w:rPr>
        <w:rStyle w:val="Seitenzahl"/>
        <w:sz w:val="20"/>
        <w:lang w:val="en-US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 w:rsidRPr="00927D5D">
      <w:rPr>
        <w:rStyle w:val="Seitenzahl"/>
        <w:noProof/>
        <w:sz w:val="20"/>
        <w:lang w:val="en-US"/>
      </w:rPr>
      <w:t>14</w:t>
    </w:r>
    <w:r>
      <w:rPr>
        <w:rStyle w:val="Seitenzahl"/>
        <w:sz w:val="20"/>
      </w:rPr>
      <w:fldChar w:fldCharType="end"/>
    </w:r>
  </w:p>
  <w:p w14:paraId="22770526" w14:textId="3C6A8CF2" w:rsidR="00891BCD" w:rsidRPr="00C24282" w:rsidRDefault="00927D5D" w:rsidP="00891BCD">
    <w:pPr>
      <w:pStyle w:val="Kopfzeile"/>
      <w:tabs>
        <w:tab w:val="clear" w:pos="9072"/>
        <w:tab w:val="right" w:pos="10065"/>
      </w:tabs>
      <w:spacing w:before="840" w:after="0"/>
      <w:rPr>
        <w:sz w:val="20"/>
        <w:lang w:val="en-US"/>
      </w:rPr>
    </w:pPr>
    <w:r>
      <w:rPr>
        <w:sz w:val="20"/>
        <w:lang w:val="en-US"/>
      </w:rPr>
      <w:t xml:space="preserve">ZugGate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5FA2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5600" behindDoc="0" locked="0" layoutInCell="1" allowOverlap="1" wp14:anchorId="549B4F73" wp14:editId="13964303">
          <wp:simplePos x="0" y="0"/>
          <wp:positionH relativeFrom="margin">
            <wp:align>left</wp:align>
          </wp:positionH>
          <wp:positionV relativeFrom="paragraph">
            <wp:posOffset>231140</wp:posOffset>
          </wp:positionV>
          <wp:extent cx="2443163" cy="514350"/>
          <wp:effectExtent l="0" t="0" r="0" b="0"/>
          <wp:wrapNone/>
          <wp:docPr id="3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163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17"/>
    <w:multiLevelType w:val="hybridMultilevel"/>
    <w:tmpl w:val="39EECA3C"/>
    <w:lvl w:ilvl="0" w:tplc="1E7AAEBE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3F54650"/>
    <w:multiLevelType w:val="hybridMultilevel"/>
    <w:tmpl w:val="28825EF2"/>
    <w:lvl w:ilvl="0" w:tplc="7066897A">
      <w:start w:val="1"/>
      <w:numFmt w:val="bullet"/>
      <w:pStyle w:val="BR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036"/>
    <w:multiLevelType w:val="hybridMultilevel"/>
    <w:tmpl w:val="34B0956C"/>
    <w:lvl w:ilvl="0" w:tplc="C45EF71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E8753AC"/>
    <w:multiLevelType w:val="hybridMultilevel"/>
    <w:tmpl w:val="9028F166"/>
    <w:lvl w:ilvl="0" w:tplc="EFA4F8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DA2938"/>
    <w:multiLevelType w:val="hybridMultilevel"/>
    <w:tmpl w:val="F5F44ED0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3EE426D"/>
    <w:multiLevelType w:val="multilevel"/>
    <w:tmpl w:val="4CAAA488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925B32"/>
    <w:multiLevelType w:val="hybridMultilevel"/>
    <w:tmpl w:val="80E0B262"/>
    <w:lvl w:ilvl="0" w:tplc="60284A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6EF5716"/>
    <w:multiLevelType w:val="hybridMultilevel"/>
    <w:tmpl w:val="1A7EB6B8"/>
    <w:lvl w:ilvl="0" w:tplc="44026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E2D1CA5"/>
    <w:multiLevelType w:val="multilevel"/>
    <w:tmpl w:val="C8388236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B0476A"/>
    <w:multiLevelType w:val="hybridMultilevel"/>
    <w:tmpl w:val="D55E32DA"/>
    <w:lvl w:ilvl="0" w:tplc="2FFAD2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3F15E6B"/>
    <w:multiLevelType w:val="hybridMultilevel"/>
    <w:tmpl w:val="69F2C4C8"/>
    <w:lvl w:ilvl="0" w:tplc="54F6BC1E">
      <w:start w:val="1"/>
      <w:numFmt w:val="bullet"/>
      <w:pStyle w:val="BRAufzhlungEingerck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87D4F20"/>
    <w:multiLevelType w:val="hybridMultilevel"/>
    <w:tmpl w:val="8B0CD5A8"/>
    <w:lvl w:ilvl="0" w:tplc="B74684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7DB64E6"/>
    <w:multiLevelType w:val="hybridMultilevel"/>
    <w:tmpl w:val="028CEC6A"/>
    <w:lvl w:ilvl="0" w:tplc="DBD4107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isplayHorizontalDrawingGridEvery w:val="5"/>
  <w:displayVerticalDrawingGridEvery w:val="5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77"/>
    <w:rsid w:val="00004A42"/>
    <w:rsid w:val="00016BE0"/>
    <w:rsid w:val="00032AE5"/>
    <w:rsid w:val="000417F8"/>
    <w:rsid w:val="00050BD3"/>
    <w:rsid w:val="00050DCF"/>
    <w:rsid w:val="000558A1"/>
    <w:rsid w:val="00056EDD"/>
    <w:rsid w:val="00065F08"/>
    <w:rsid w:val="00076691"/>
    <w:rsid w:val="00082347"/>
    <w:rsid w:val="000A0B53"/>
    <w:rsid w:val="000A4658"/>
    <w:rsid w:val="000E2078"/>
    <w:rsid w:val="000F1826"/>
    <w:rsid w:val="000F6C5F"/>
    <w:rsid w:val="001001B8"/>
    <w:rsid w:val="00107CA6"/>
    <w:rsid w:val="00111605"/>
    <w:rsid w:val="0011251A"/>
    <w:rsid w:val="001278DD"/>
    <w:rsid w:val="00137D66"/>
    <w:rsid w:val="00141C30"/>
    <w:rsid w:val="00144126"/>
    <w:rsid w:val="00177A30"/>
    <w:rsid w:val="001A3BAB"/>
    <w:rsid w:val="001B28EE"/>
    <w:rsid w:val="001B3051"/>
    <w:rsid w:val="001B5E0B"/>
    <w:rsid w:val="001C3C9E"/>
    <w:rsid w:val="001F0F1C"/>
    <w:rsid w:val="001F439D"/>
    <w:rsid w:val="00210E76"/>
    <w:rsid w:val="002153A5"/>
    <w:rsid w:val="0022027A"/>
    <w:rsid w:val="00226872"/>
    <w:rsid w:val="002341AF"/>
    <w:rsid w:val="00244B0A"/>
    <w:rsid w:val="0029635D"/>
    <w:rsid w:val="002A6619"/>
    <w:rsid w:val="002C7861"/>
    <w:rsid w:val="002D21F5"/>
    <w:rsid w:val="002F2B75"/>
    <w:rsid w:val="002F4694"/>
    <w:rsid w:val="003113E5"/>
    <w:rsid w:val="00324535"/>
    <w:rsid w:val="00344BF5"/>
    <w:rsid w:val="00356771"/>
    <w:rsid w:val="0037663D"/>
    <w:rsid w:val="00386A4D"/>
    <w:rsid w:val="00390B22"/>
    <w:rsid w:val="00394AB5"/>
    <w:rsid w:val="0039636B"/>
    <w:rsid w:val="003B2536"/>
    <w:rsid w:val="003B2EA2"/>
    <w:rsid w:val="003B4CCF"/>
    <w:rsid w:val="003B5187"/>
    <w:rsid w:val="003C28AE"/>
    <w:rsid w:val="003E278F"/>
    <w:rsid w:val="003F024C"/>
    <w:rsid w:val="003F4B9E"/>
    <w:rsid w:val="003F537F"/>
    <w:rsid w:val="003F764D"/>
    <w:rsid w:val="004027F5"/>
    <w:rsid w:val="00404C3E"/>
    <w:rsid w:val="00460441"/>
    <w:rsid w:val="00461294"/>
    <w:rsid w:val="004822F8"/>
    <w:rsid w:val="004C2BA5"/>
    <w:rsid w:val="004C5391"/>
    <w:rsid w:val="004C5D4B"/>
    <w:rsid w:val="004F25A1"/>
    <w:rsid w:val="004F76C1"/>
    <w:rsid w:val="00501A80"/>
    <w:rsid w:val="005103A6"/>
    <w:rsid w:val="005228AC"/>
    <w:rsid w:val="00530DDB"/>
    <w:rsid w:val="005346D3"/>
    <w:rsid w:val="00542E63"/>
    <w:rsid w:val="0055709F"/>
    <w:rsid w:val="00565C75"/>
    <w:rsid w:val="00574095"/>
    <w:rsid w:val="00576FAC"/>
    <w:rsid w:val="00577ABA"/>
    <w:rsid w:val="005C7216"/>
    <w:rsid w:val="005E5329"/>
    <w:rsid w:val="005F512A"/>
    <w:rsid w:val="005F618F"/>
    <w:rsid w:val="005F62B0"/>
    <w:rsid w:val="005F7AAA"/>
    <w:rsid w:val="0061494B"/>
    <w:rsid w:val="00635E4A"/>
    <w:rsid w:val="0064103F"/>
    <w:rsid w:val="00644027"/>
    <w:rsid w:val="00647273"/>
    <w:rsid w:val="006528B7"/>
    <w:rsid w:val="006644A4"/>
    <w:rsid w:val="00677247"/>
    <w:rsid w:val="00687FC1"/>
    <w:rsid w:val="0069089F"/>
    <w:rsid w:val="006D690A"/>
    <w:rsid w:val="006E0ECE"/>
    <w:rsid w:val="006F7C3B"/>
    <w:rsid w:val="00703046"/>
    <w:rsid w:val="007068E0"/>
    <w:rsid w:val="0071434A"/>
    <w:rsid w:val="00721C39"/>
    <w:rsid w:val="0072364E"/>
    <w:rsid w:val="007359EF"/>
    <w:rsid w:val="0076022B"/>
    <w:rsid w:val="007B0CA3"/>
    <w:rsid w:val="007B602B"/>
    <w:rsid w:val="007C63C8"/>
    <w:rsid w:val="007E20BF"/>
    <w:rsid w:val="007E747E"/>
    <w:rsid w:val="00801E14"/>
    <w:rsid w:val="008020DF"/>
    <w:rsid w:val="008202AB"/>
    <w:rsid w:val="00825AF2"/>
    <w:rsid w:val="008435D7"/>
    <w:rsid w:val="0086667A"/>
    <w:rsid w:val="008719FD"/>
    <w:rsid w:val="00887CBE"/>
    <w:rsid w:val="00891BCD"/>
    <w:rsid w:val="008A1FF7"/>
    <w:rsid w:val="008A60FF"/>
    <w:rsid w:val="008B1C97"/>
    <w:rsid w:val="008E4D5B"/>
    <w:rsid w:val="008E5AC3"/>
    <w:rsid w:val="008F69AB"/>
    <w:rsid w:val="00917E87"/>
    <w:rsid w:val="00921B43"/>
    <w:rsid w:val="00927D5D"/>
    <w:rsid w:val="009359BB"/>
    <w:rsid w:val="009451FF"/>
    <w:rsid w:val="00951DF0"/>
    <w:rsid w:val="00961B3D"/>
    <w:rsid w:val="0096655E"/>
    <w:rsid w:val="0097439B"/>
    <w:rsid w:val="00974B02"/>
    <w:rsid w:val="00993E61"/>
    <w:rsid w:val="00997A3C"/>
    <w:rsid w:val="009B4A75"/>
    <w:rsid w:val="009C1462"/>
    <w:rsid w:val="009D0DFB"/>
    <w:rsid w:val="009D6794"/>
    <w:rsid w:val="009F5A69"/>
    <w:rsid w:val="00A14810"/>
    <w:rsid w:val="00A5552B"/>
    <w:rsid w:val="00A74CF9"/>
    <w:rsid w:val="00A83249"/>
    <w:rsid w:val="00AA605F"/>
    <w:rsid w:val="00AC4C07"/>
    <w:rsid w:val="00AD02EC"/>
    <w:rsid w:val="00AD3BAD"/>
    <w:rsid w:val="00AE20DD"/>
    <w:rsid w:val="00AF4F98"/>
    <w:rsid w:val="00B3313A"/>
    <w:rsid w:val="00B33CFC"/>
    <w:rsid w:val="00B3739D"/>
    <w:rsid w:val="00B4591D"/>
    <w:rsid w:val="00B52C9C"/>
    <w:rsid w:val="00B70CE8"/>
    <w:rsid w:val="00B8698B"/>
    <w:rsid w:val="00BA1F14"/>
    <w:rsid w:val="00BB6EC6"/>
    <w:rsid w:val="00BC0FB8"/>
    <w:rsid w:val="00BC1B36"/>
    <w:rsid w:val="00BC3891"/>
    <w:rsid w:val="00BE72B7"/>
    <w:rsid w:val="00BF6752"/>
    <w:rsid w:val="00C04CE5"/>
    <w:rsid w:val="00C15CAC"/>
    <w:rsid w:val="00C17E83"/>
    <w:rsid w:val="00C24282"/>
    <w:rsid w:val="00C27A0C"/>
    <w:rsid w:val="00C33C42"/>
    <w:rsid w:val="00C55751"/>
    <w:rsid w:val="00C66B64"/>
    <w:rsid w:val="00C852E3"/>
    <w:rsid w:val="00C87EED"/>
    <w:rsid w:val="00CA4FE5"/>
    <w:rsid w:val="00CC492E"/>
    <w:rsid w:val="00CD1033"/>
    <w:rsid w:val="00D01E20"/>
    <w:rsid w:val="00D0467F"/>
    <w:rsid w:val="00D06204"/>
    <w:rsid w:val="00D20963"/>
    <w:rsid w:val="00D23A23"/>
    <w:rsid w:val="00D23D33"/>
    <w:rsid w:val="00D619BD"/>
    <w:rsid w:val="00D74118"/>
    <w:rsid w:val="00DB378B"/>
    <w:rsid w:val="00DB3E34"/>
    <w:rsid w:val="00DD7B09"/>
    <w:rsid w:val="00DF5209"/>
    <w:rsid w:val="00DF5C53"/>
    <w:rsid w:val="00DF682B"/>
    <w:rsid w:val="00E0307B"/>
    <w:rsid w:val="00E042CB"/>
    <w:rsid w:val="00E061D3"/>
    <w:rsid w:val="00E06FBF"/>
    <w:rsid w:val="00E12FC5"/>
    <w:rsid w:val="00E17AF3"/>
    <w:rsid w:val="00E23951"/>
    <w:rsid w:val="00E251AE"/>
    <w:rsid w:val="00E269D8"/>
    <w:rsid w:val="00E3693A"/>
    <w:rsid w:val="00E3738D"/>
    <w:rsid w:val="00E46CE9"/>
    <w:rsid w:val="00E52969"/>
    <w:rsid w:val="00E61A9E"/>
    <w:rsid w:val="00E73120"/>
    <w:rsid w:val="00EA05BB"/>
    <w:rsid w:val="00EB4170"/>
    <w:rsid w:val="00ED39B0"/>
    <w:rsid w:val="00EE7FAE"/>
    <w:rsid w:val="00EF68D2"/>
    <w:rsid w:val="00F16E96"/>
    <w:rsid w:val="00F70CC2"/>
    <w:rsid w:val="00F7766D"/>
    <w:rsid w:val="00F92C1A"/>
    <w:rsid w:val="00FA4089"/>
    <w:rsid w:val="00FB2877"/>
    <w:rsid w:val="00FB59FC"/>
    <w:rsid w:val="00FB6E6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363D07"/>
  <w15:docId w15:val="{2E8C5E26-5E16-494F-BE2C-66C0D29A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B36"/>
    <w:pPr>
      <w:spacing w:after="6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BRStandart"/>
    <w:next w:val="BRStandartEingerckt"/>
    <w:qFormat/>
    <w:rsid w:val="004C2BA5"/>
    <w:pPr>
      <w:keepNext/>
      <w:numPr>
        <w:numId w:val="2"/>
      </w:numPr>
      <w:spacing w:after="3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RStandart"/>
    <w:next w:val="BRStandartEingerckt"/>
    <w:qFormat/>
    <w:rsid w:val="00C87EED"/>
    <w:pPr>
      <w:keepNext/>
      <w:numPr>
        <w:ilvl w:val="1"/>
        <w:numId w:val="2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RStandart"/>
    <w:next w:val="BRStandartEingerckt"/>
    <w:qFormat/>
    <w:rsid w:val="00082347"/>
    <w:pPr>
      <w:keepNext/>
      <w:numPr>
        <w:ilvl w:val="2"/>
        <w:numId w:val="2"/>
      </w:numPr>
      <w:tabs>
        <w:tab w:val="clear" w:pos="720"/>
        <w:tab w:val="left" w:pos="1701"/>
      </w:tabs>
      <w:ind w:left="1701" w:hanging="1701"/>
      <w:outlineLvl w:val="2"/>
    </w:pPr>
    <w:rPr>
      <w:rFonts w:cs="Arial"/>
      <w:bCs/>
      <w:szCs w:val="26"/>
    </w:rPr>
  </w:style>
  <w:style w:type="paragraph" w:styleId="berschrift4">
    <w:name w:val="heading 4"/>
    <w:basedOn w:val="BRStandart"/>
    <w:next w:val="BRStandartEingerckt"/>
    <w:qFormat/>
    <w:rsid w:val="00577ABA"/>
    <w:pPr>
      <w:keepNext/>
      <w:numPr>
        <w:ilvl w:val="3"/>
        <w:numId w:val="2"/>
      </w:numPr>
      <w:tabs>
        <w:tab w:val="clear" w:pos="864"/>
        <w:tab w:val="left" w:pos="1701"/>
      </w:tabs>
      <w:ind w:left="1701" w:hanging="1701"/>
      <w:outlineLvl w:val="3"/>
    </w:pPr>
    <w:rPr>
      <w:bCs/>
      <w:szCs w:val="28"/>
    </w:rPr>
  </w:style>
  <w:style w:type="paragraph" w:styleId="berschrift5">
    <w:name w:val="heading 5"/>
    <w:basedOn w:val="Standard"/>
    <w:next w:val="BRStandartEingerckt"/>
    <w:qFormat/>
    <w:rsid w:val="003F764D"/>
    <w:pPr>
      <w:numPr>
        <w:ilvl w:val="4"/>
        <w:numId w:val="2"/>
      </w:numPr>
      <w:tabs>
        <w:tab w:val="clear" w:pos="1008"/>
        <w:tab w:val="left" w:pos="1701"/>
      </w:tabs>
      <w:spacing w:after="240" w:line="280" w:lineRule="exact"/>
      <w:ind w:left="1701" w:hanging="1701"/>
      <w:outlineLvl w:val="4"/>
    </w:pPr>
    <w:rPr>
      <w:bCs/>
      <w:iCs/>
      <w:sz w:val="20"/>
      <w:szCs w:val="26"/>
    </w:rPr>
  </w:style>
  <w:style w:type="paragraph" w:styleId="berschrift6">
    <w:name w:val="heading 6"/>
    <w:basedOn w:val="Standard"/>
    <w:next w:val="BRStandartEingerckt"/>
    <w:qFormat/>
    <w:rsid w:val="003F764D"/>
    <w:pPr>
      <w:numPr>
        <w:ilvl w:val="5"/>
        <w:numId w:val="2"/>
      </w:numPr>
      <w:tabs>
        <w:tab w:val="clear" w:pos="1152"/>
        <w:tab w:val="left" w:pos="1701"/>
      </w:tabs>
      <w:spacing w:after="240" w:line="280" w:lineRule="exact"/>
      <w:ind w:left="1701" w:hanging="1701"/>
      <w:outlineLvl w:val="5"/>
    </w:pPr>
    <w:rPr>
      <w:bCs/>
      <w:sz w:val="20"/>
      <w:szCs w:val="22"/>
    </w:rPr>
  </w:style>
  <w:style w:type="paragraph" w:styleId="berschrift7">
    <w:name w:val="heading 7"/>
    <w:basedOn w:val="Standard"/>
    <w:next w:val="BRStandartEingerckt"/>
    <w:qFormat/>
    <w:rsid w:val="003F764D"/>
    <w:pPr>
      <w:numPr>
        <w:ilvl w:val="6"/>
        <w:numId w:val="2"/>
      </w:numPr>
      <w:tabs>
        <w:tab w:val="clear" w:pos="1296"/>
        <w:tab w:val="left" w:pos="1701"/>
      </w:tabs>
      <w:spacing w:after="240" w:line="280" w:lineRule="exact"/>
      <w:ind w:left="1701" w:hanging="1701"/>
      <w:outlineLvl w:val="6"/>
    </w:pPr>
    <w:rPr>
      <w:sz w:val="20"/>
      <w:szCs w:val="24"/>
    </w:rPr>
  </w:style>
  <w:style w:type="paragraph" w:styleId="berschrift8">
    <w:name w:val="heading 8"/>
    <w:basedOn w:val="Standard"/>
    <w:next w:val="BRStandartEingerckt"/>
    <w:qFormat/>
    <w:rsid w:val="003F764D"/>
    <w:pPr>
      <w:numPr>
        <w:ilvl w:val="7"/>
        <w:numId w:val="2"/>
      </w:numPr>
      <w:tabs>
        <w:tab w:val="clear" w:pos="1440"/>
        <w:tab w:val="left" w:pos="1701"/>
      </w:tabs>
      <w:spacing w:after="240" w:line="280" w:lineRule="exact"/>
      <w:ind w:left="1701" w:hanging="1701"/>
      <w:outlineLvl w:val="7"/>
    </w:pPr>
    <w:rPr>
      <w:iCs/>
      <w:sz w:val="20"/>
      <w:szCs w:val="24"/>
    </w:rPr>
  </w:style>
  <w:style w:type="paragraph" w:styleId="berschrift9">
    <w:name w:val="heading 9"/>
    <w:basedOn w:val="Standard"/>
    <w:next w:val="BRStandartEingerckt"/>
    <w:qFormat/>
    <w:rsid w:val="003F764D"/>
    <w:pPr>
      <w:numPr>
        <w:ilvl w:val="8"/>
        <w:numId w:val="2"/>
      </w:numPr>
      <w:tabs>
        <w:tab w:val="clear" w:pos="1584"/>
        <w:tab w:val="left" w:pos="1701"/>
      </w:tabs>
      <w:spacing w:after="240" w:line="280" w:lineRule="exact"/>
      <w:ind w:left="1701" w:hanging="170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7E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87EE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C87EED"/>
  </w:style>
  <w:style w:type="paragraph" w:customStyle="1" w:styleId="BRTabellentext">
    <w:name w:val="BR_Tabellentext"/>
    <w:basedOn w:val="Standard"/>
    <w:rsid w:val="00C87EED"/>
    <w:pPr>
      <w:spacing w:after="0" w:line="280" w:lineRule="exact"/>
    </w:pPr>
    <w:rPr>
      <w:sz w:val="20"/>
    </w:rPr>
  </w:style>
  <w:style w:type="paragraph" w:styleId="Sprechblasentext">
    <w:name w:val="Balloon Text"/>
    <w:basedOn w:val="Standard"/>
    <w:semiHidden/>
    <w:unhideWhenUsed/>
    <w:rsid w:val="00C87E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semiHidden/>
    <w:rsid w:val="00C87EED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rsid w:val="00C87EED"/>
    <w:rPr>
      <w:color w:val="auto"/>
      <w:u w:val="none"/>
    </w:rPr>
  </w:style>
  <w:style w:type="paragraph" w:customStyle="1" w:styleId="BRStandart">
    <w:name w:val="BR_Standart"/>
    <w:basedOn w:val="BRTabellentext"/>
    <w:rsid w:val="00C87EED"/>
    <w:pPr>
      <w:spacing w:after="240"/>
    </w:pPr>
  </w:style>
  <w:style w:type="paragraph" w:styleId="Verzeichnis1">
    <w:name w:val="toc 1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before="240" w:after="0"/>
      <w:ind w:left="1701" w:hanging="1701"/>
    </w:pPr>
    <w:rPr>
      <w:b/>
      <w:noProof/>
    </w:rPr>
  </w:style>
  <w:style w:type="paragraph" w:styleId="Verzeichnis2">
    <w:name w:val="toc 2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3">
    <w:name w:val="toc 3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4">
    <w:name w:val="toc 4"/>
    <w:basedOn w:val="BRStandart"/>
    <w:next w:val="BRStandart"/>
    <w:autoRedefine/>
    <w:uiPriority w:val="39"/>
    <w:rsid w:val="00BC1B36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character" w:styleId="BesuchterLink">
    <w:name w:val="FollowedHyperlink"/>
    <w:basedOn w:val="Absatz-Standardschriftart"/>
    <w:semiHidden/>
    <w:rsid w:val="00C87EED"/>
    <w:rPr>
      <w:color w:val="auto"/>
      <w:u w:val="single"/>
    </w:rPr>
  </w:style>
  <w:style w:type="paragraph" w:customStyle="1" w:styleId="BRStandartEingerckt">
    <w:name w:val="BR_Standart_Eingerückt"/>
    <w:basedOn w:val="BRStandart"/>
    <w:rsid w:val="009B4A75"/>
    <w:pPr>
      <w:ind w:left="1701"/>
    </w:pPr>
  </w:style>
  <w:style w:type="paragraph" w:customStyle="1" w:styleId="BRAufzhlungEingerckt">
    <w:name w:val="BR_Aufzählung_Eingerückt"/>
    <w:basedOn w:val="BRStandartEingerckt"/>
    <w:rsid w:val="005E5329"/>
    <w:pPr>
      <w:numPr>
        <w:numId w:val="3"/>
      </w:numPr>
      <w:tabs>
        <w:tab w:val="left" w:pos="1985"/>
      </w:tabs>
      <w:spacing w:after="0"/>
      <w:ind w:left="1985" w:hanging="284"/>
    </w:pPr>
  </w:style>
  <w:style w:type="paragraph" w:customStyle="1" w:styleId="BRTabellentextAufzhlung">
    <w:name w:val="BR_Tabellentext_Aufzählung"/>
    <w:basedOn w:val="BRTabellentext"/>
    <w:rsid w:val="00461294"/>
    <w:pPr>
      <w:numPr>
        <w:numId w:val="4"/>
      </w:numPr>
    </w:pPr>
  </w:style>
  <w:style w:type="paragraph" w:customStyle="1" w:styleId="BRPreis">
    <w:name w:val="BR_Preis"/>
    <w:basedOn w:val="BRStandartEingerckt"/>
    <w:next w:val="BRStandartEingerckt"/>
    <w:qFormat/>
    <w:rsid w:val="00FF45ED"/>
    <w:pPr>
      <w:tabs>
        <w:tab w:val="left" w:pos="808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E2078"/>
    <w:rPr>
      <w:rFonts w:ascii="Arial" w:hAnsi="Arial"/>
      <w:sz w:val="22"/>
      <w:lang w:val="de-DE" w:eastAsia="de-DE"/>
    </w:rPr>
  </w:style>
  <w:style w:type="table" w:styleId="Tabellenraster">
    <w:name w:val="Table Grid"/>
    <w:basedOn w:val="NormaleTabelle"/>
    <w:uiPriority w:val="59"/>
    <w:rsid w:val="00E2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7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9F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ave.kunz\Documents\Benutzerdefinierte%20Office-Vorlagen\Offer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AFBC-EED5-4512-BAF5-6A1A2B8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Offerte.dotm</Template>
  <TotalTime>0</TotalTime>
  <Pages>2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OF_</vt:lpstr>
    </vt:vector>
  </TitlesOfParts>
  <Company>hw-dat</Company>
  <LinksUpToDate>false</LinksUpToDate>
  <CharactersWithSpaces>544</CharactersWithSpaces>
  <SharedDoc>false</SharedDoc>
  <HLinks>
    <vt:vector size="36" baseType="variant"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_Toc280883684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_Toc280883683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_Toc280883682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_Toc280883681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_Toc280883680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_Toc280883679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OF_</dc:title>
  <dc:creator>Dave Kunz</dc:creator>
  <cp:lastModifiedBy>Dave Kunz</cp:lastModifiedBy>
  <cp:revision>2</cp:revision>
  <cp:lastPrinted>2019-08-21T09:30:00Z</cp:lastPrinted>
  <dcterms:created xsi:type="dcterms:W3CDTF">2022-01-07T22:38:00Z</dcterms:created>
  <dcterms:modified xsi:type="dcterms:W3CDTF">2022-01-07T22:38:00Z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t">
    <vt:lpwstr>Basel,</vt:lpwstr>
  </property>
  <property fmtid="{D5CDD505-2E9C-101B-9397-08002B2CF9AE}" pid="3" name="Mitarbeiterdatei">
    <vt:lpwstr>O:\Office\Vorlagen\BueroMitarbeiter.csv</vt:lpwstr>
  </property>
</Properties>
</file>