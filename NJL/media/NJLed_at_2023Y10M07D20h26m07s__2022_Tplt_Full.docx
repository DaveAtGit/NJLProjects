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10C7" w14:textId="488AAA96" w:rsidR="005228AC" w:rsidRDefault="00177A30" w:rsidP="00177A30">
      <w:pPr>
        <w:tabs>
          <w:tab w:val="left" w:pos="792"/>
        </w:tabs>
        <w:rPr>
          <w:b/>
          <w:bCs/>
          <w:sz w:val="28"/>
          <w:szCs w:val="28"/>
          <w:lang w:val="en-US"/>
        </w:rPr>
      </w:pPr>
      <w:proofErr w:type="spellStart"/>
      <w:r w:rsidRPr="002C7861">
        <w:rPr>
          <w:b/>
          <w:bCs/>
          <w:sz w:val="28"/>
          <w:szCs w:val="28"/>
          <w:lang w:val="en-US"/>
        </w:rPr>
        <w:t>Projekt</w:t>
      </w:r>
      <w:proofErr w:type="spellEnd"/>
      <w:r w:rsidR="005228AC">
        <w:rPr>
          <w:b/>
          <w:bCs/>
          <w:sz w:val="28"/>
          <w:szCs w:val="28"/>
          <w:lang w:val="en-US"/>
        </w:rPr>
        <w:t>:</w:t>
      </w:r>
    </w:p>
    <w:p w14:paraId="55F3501A" w14:textId="0A9E6D3F" w:rsidR="00177A30" w:rsidRPr="002C7861" w:rsidRDefault="005228AC" w:rsidP="00177A30">
      <w:pPr>
        <w:tabs>
          <w:tab w:val="left" w:pos="792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</w:t>
      </w:r>
      <w:r w:rsidR="00177A30" w:rsidRPr="002C7861">
        <w:rPr>
          <w:b/>
          <w:bCs/>
          <w:sz w:val="28"/>
          <w:szCs w:val="28"/>
          <w:lang w:val="en-US"/>
        </w:rPr>
        <w:t>ame:</w:t>
      </w:r>
      <w:r w:rsidR="00177A30" w:rsidRPr="002C7861">
        <w:rPr>
          <w:b/>
          <w:bCs/>
          <w:sz w:val="28"/>
          <w:szCs w:val="28"/>
          <w:lang w:val="en-US"/>
        </w:rPr>
        <w:tab/>
      </w:r>
      <w:proofErr w:type="gramStart"/>
      <w:r w:rsidR="00177A30" w:rsidRPr="002C7861">
        <w:rPr>
          <w:b/>
          <w:bCs/>
          <w:sz w:val="28"/>
          <w:szCs w:val="28"/>
          <w:lang w:val="en-US"/>
        </w:rPr>
        <w:t xml:space="preserve">GE Birr</w:t>
      </w:r>
    </w:p>
    <w:p w14:paraId="7254C637" w14:textId="066953DA" w:rsidR="00177A30" w:rsidRPr="002C7861" w:rsidRDefault="005228AC" w:rsidP="00177A30">
      <w:pPr>
        <w:tabs>
          <w:tab w:val="left" w:pos="792"/>
        </w:tabs>
        <w:rPr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b/>
          <w:bCs/>
          <w:i/>
          <w:iCs/>
          <w:sz w:val="24"/>
          <w:szCs w:val="24"/>
          <w:lang w:val="en-US"/>
        </w:rPr>
        <w:t>N</w:t>
      </w:r>
      <w:r w:rsidR="00177A30" w:rsidRPr="002C7861">
        <w:rPr>
          <w:b/>
          <w:bCs/>
          <w:i/>
          <w:iCs/>
          <w:sz w:val="24"/>
          <w:szCs w:val="24"/>
          <w:lang w:val="en-US"/>
        </w:rPr>
        <w:t>ummer</w:t>
      </w:r>
      <w:proofErr w:type="spellEnd"/>
      <w:r w:rsidR="00177A30" w:rsidRPr="002C7861">
        <w:rPr>
          <w:b/>
          <w:bCs/>
          <w:i/>
          <w:iCs/>
          <w:sz w:val="24"/>
          <w:szCs w:val="24"/>
          <w:lang w:val="en-US"/>
        </w:rPr>
        <w:t xml:space="preserve">:</w:t>
      </w:r>
      <w:r w:rsidR="00177A30" w:rsidRPr="002C7861">
        <w:rPr>
          <w:b/>
          <w:bCs/>
          <w:i/>
          <w:iCs/>
          <w:sz w:val="24"/>
          <w:szCs w:val="24"/>
          <w:lang w:val="en-US"/>
        </w:rPr>
        <w:tab/>
      </w:r>
      <w:proofErr w:type="gramStart"/>
      <w:r w:rsidR="00177A30" w:rsidRPr="002C7861">
        <w:rPr>
          <w:b/>
          <w:bCs/>
          <w:i/>
          <w:iCs/>
          <w:sz w:val="24"/>
          <w:szCs w:val="24"/>
          <w:lang w:val="en-US"/>
        </w:rPr>
        <w:t xml:space="preserve">10668</w:t>
      </w:r>
    </w:p>
    <w:p w14:paraId="2A504256" w14:textId="6D2654D1" w:rsidR="002C7861" w:rsidRPr="002C7861" w:rsidRDefault="005228AC" w:rsidP="00177A30">
      <w:pPr>
        <w:tabs>
          <w:tab w:val="left" w:pos="792"/>
        </w:tabs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E</w:t>
      </w:r>
      <w:r w:rsidR="002C7861" w:rsidRPr="002C7861">
        <w:rPr>
          <w:i/>
          <w:iCs/>
          <w:lang w:val="en-US"/>
        </w:rPr>
        <w:t>rzeuger</w:t>
      </w:r>
      <w:proofErr w:type="spellEnd"/>
      <w:r w:rsidR="002C7861" w:rsidRPr="002C7861">
        <w:rPr>
          <w:i/>
          <w:iCs/>
          <w:lang w:val="en-US"/>
        </w:rPr>
        <w:t xml:space="preserve">:</w:t>
      </w:r>
      <w:r w:rsidR="002C7861" w:rsidRPr="002C7861">
        <w:rPr>
          <w:i/>
          <w:iCs/>
          <w:lang w:val="en-US"/>
        </w:rPr>
        <w:tab/>
      </w:r>
      <w:proofErr w:type="gramStart"/>
      <w:r w:rsidR="002C7861" w:rsidRPr="002C7861">
        <w:rPr>
          <w:i/>
          <w:iCs/>
          <w:lang w:val="en-US"/>
        </w:rPr>
        <w:t xml:space="preserve">ravey</w:t>
      </w:r>
    </w:p>
    <w:p w14:paraId="048DAC05" w14:textId="0F4FFCB5" w:rsidR="002C7861" w:rsidRDefault="002C7861" w:rsidP="002C7861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Photo: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5E4FE3DD" w14:textId="4A0CF1B1" w:rsidR="002C7861" w:rsidRPr="00AC4C07" w:rsidRDefault="002C7861" w:rsidP="00177A30">
      <w:pPr>
        <w:tabs>
          <w:tab w:val="left" w:pos="792"/>
        </w:tabs>
        <w:rPr>
          <w:lang w:val="en-US"/>
        </w:rPr>
      </w:pPr>
    </w:p>
    <w:p w14:paraId="5692B9EB" w14:textId="77777777" w:rsidR="00177A30" w:rsidRDefault="00177A30" w:rsidP="00AC4C07">
      <w:pPr>
        <w:tabs>
          <w:tab w:val="left" w:pos="792"/>
        </w:tabs>
        <w:rPr>
          <w:lang w:val="en-US"/>
        </w:rPr>
      </w:pPr>
    </w:p>
    <w:p w14:paraId="59F03AC0" w14:textId="698A762F" w:rsidR="005228AC" w:rsidRPr="00E268E8" w:rsidRDefault="00E61A9E" w:rsidP="00AC4C07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</w:t>
      </w:r>
      <w:r w:rsidR="00AC4C07" w:rsidRPr="00E268E8">
        <w:rPr>
          <w:color w:val="00B050"/>
          <w:lang w:val="en-US"/>
        </w:rPr>
        <w:t xml:space="preserve"/>
      </w:r>
    </w:p>
    <w:p w14:paraId="6884EE84" w14:textId="7B154FC3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Feld:</w:t>
      </w:r>
    </w:p>
    <w:p w14:paraId="680CC0B9" w14:textId="06934335" w:rsidR="00AC4C07" w:rsidRPr="00AC4C07" w:rsidRDefault="00E61A9E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</w:t>
      </w:r>
      <w:r w:rsidR="005228AC">
        <w:rPr>
          <w:lang w:val="en-US"/>
        </w:rPr>
        <w:t>N</w:t>
      </w:r>
      <w:r w:rsidR="00AC4C07" w:rsidRPr="00AC4C07">
        <w:rPr>
          <w:lang w:val="en-US"/>
        </w:rPr>
        <w:t>ame:</w:t>
      </w:r>
      <w:r w:rsidR="00AC4C07" w:rsidRPr="00AC4C07">
        <w:rPr>
          <w:lang w:val="en-US"/>
        </w:rPr>
        <w:tab/>
      </w:r>
      <w:r w:rsidR="00AC4C07" w:rsidRPr="00AC4C07">
        <w:rPr>
          <w:lang w:val="en-US"/>
        </w:rPr>
        <w:tab/>
      </w:r>
      <w:proofErr w:type="gramStart"/>
      <w:r w:rsidR="00AC4C07" w:rsidRPr="00AC4C07">
        <w:rPr>
          <w:lang w:val="en-US"/>
        </w:rPr>
        <w:t xml:space="preserve">GE Birr:TC02_a</w:t>
      </w:r>
    </w:p>
    <w:p w14:paraId="4C4A78BC" w14:textId="493EA6F9" w:rsidR="00AC4C07" w:rsidRPr="00AC4C07" w:rsidRDefault="00E61A9E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5228AC">
        <w:rPr>
          <w:lang w:val="en-US"/>
        </w:rPr>
        <w:t>K</w:t>
      </w:r>
      <w:r w:rsidR="00AC4C07" w:rsidRPr="00AC4C07">
        <w:rPr>
          <w:lang w:val="en-US"/>
        </w:rPr>
        <w:t>urzname</w:t>
      </w:r>
      <w:proofErr w:type="spellEnd"/>
      <w:r w:rsidR="00AC4C07" w:rsidRPr="00AC4C07">
        <w:rPr>
          <w:lang w:val="en-US"/>
        </w:rPr>
        <w:t xml:space="preserve">:</w:t>
      </w:r>
      <w:r w:rsidR="00AC4C07" w:rsidRPr="00AC4C07">
        <w:rPr>
          <w:lang w:val="en-US"/>
        </w:rPr>
        <w:tab/>
      </w:r>
      <w:proofErr w:type="gramStart"/>
      <w:r w:rsidR="00AC4C07" w:rsidRPr="00AC4C07">
        <w:rPr>
          <w:lang w:val="en-US"/>
        </w:rPr>
        <w:t xml:space="preserve">TC02_a</w:t>
      </w:r>
    </w:p>
    <w:p w14:paraId="248EEFF3" w14:textId="748D6003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Photo</w:t>
      </w:r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A94AB" w14:textId="1A980B21" w:rsidR="005228AC" w:rsidRDefault="005228AC" w:rsidP="00AC4C07">
      <w:pPr>
        <w:tabs>
          <w:tab w:val="left" w:pos="792"/>
        </w:tabs>
        <w:rPr>
          <w:lang w:val="en-US"/>
        </w:rPr>
      </w:pPr>
    </w:p>
    <w:p w14:paraId="6BBBFAE9" w14:textId="73A4587B" w:rsidR="00E61A9E" w:rsidRDefault="00E61A9E" w:rsidP="00AC4C07">
      <w:pPr>
        <w:tabs>
          <w:tab w:val="left" w:pos="792"/>
        </w:tabs>
        <w:rPr>
          <w:lang w:val="en-US"/>
        </w:rPr>
      </w:pPr>
    </w:p>
    <w:p w14:paraId="662EA3F8" w14:textId="57DCE0CA" w:rsidR="00E61A9E" w:rsidRPr="00E268E8" w:rsidRDefault="00E61A9E" w:rsidP="00E61A9E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</w:t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Birr:TC02_a:Reserve_Site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Reserve_Site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Birr:TC02_a:Reserve_Site:Reserve_Device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Reserve_Device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Birr:TC02_a:TZ000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TZ000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Birr:TC02_a:TZ000:S002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S002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Ueberfuellschutz HiHi ueberbrueckt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xy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yz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Birr:TC02_a:TZ000:S003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S003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Alarmunterdrueckung 30min LoLo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xy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yz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Birr:TC02_a:TZ000:S005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S005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Einlagerung KWG_TKW_Drehschalter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xy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yz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RM01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Birr:TC02_a:TZ000:S004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S004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Totmannschaltung Einlagern in 2 Tanks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xy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yz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RM01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Birr:TC02_a:TZ000:S001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S001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NotAus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xy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yz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Birr:TC02_a:TZ001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TZ001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Birr:TC02_a:TZ001:P001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P001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Pumpe 1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United Rentals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E4MH-CI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PMPx C1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Birr:TC02_a:TZ001:P002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P002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Pumpe 2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United Rentals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E4MH-CI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PMPx C1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Birr:TC02_a:TZ001:P003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P003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Pumpe 3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United Rentals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E4MH-CI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PMPx C1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Birr:TC02_a:TZ001:P004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P004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Pumpe 4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United Rentals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E4MH-CI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PMPx C1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Birr:TC02_a:TZ001:PT005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PT005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Druckmessung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Cerabar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SENT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Birr:TC02_a:TZ002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TZ002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Birr:TC02_a:TZ002:V3002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V3002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Birr:TC02_a:TZ002:V3002_S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V3002_S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Birr:TC02_a:TZ002:LS162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LS162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Birr:TC02_a:TZ002:LT162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LT162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Fuellstand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SENT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Birr:TC02_a:TZ002:LT162_S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LT162_S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SM03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Birr:TC02_a:TZ003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TZ003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Birr:TC02_a:TZ003:V3001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V3001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Birr:TC02_a:TZ003:V3001_S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V3001_S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Birr:TC02_a:TZ003:LS163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LS163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Birr:TC02_a:TZ003:LT163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LT163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Fuellstand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SENT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Birr:TC02_a:TZ003:LT163_S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LT163_S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SM03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TZ010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Birr:TC02_a:TZ010:V4001_N4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V4001_N4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Birr:TC02_a:TZ010:V4001_N4_S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V4001_N4_S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Birr:TC02_a:TZ010:V5001_N6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V5001_N6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Auslagerung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Birr:TC02_a:TZ010:V5001_N6_S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V5001_N6_S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Auslagerung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Birr:TC02_a:TZ010:V5037_N5B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V5037_N5B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Umlagerung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Deufra Bernard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AS50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Birr:TC02_a:TZ010:V5037_N5B_S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V5037_N5B_S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Umlagerung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Deufra Bernard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AS50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Birr:TC02_a:TZ010:LS001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LS001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Birr:TC02_a:TZ010:LS011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LS011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Birr:TC02_a:TZ010:LS111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LS111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Birr:TC02_a:TZ010:LT001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LT001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Fuellstand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SENT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Birr:TC02_a:TZ010:LT001_S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LT001_S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Fuellstand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TZ011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Birr:TC02_a:TZ011:V4002_N4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V4002_N4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Birr:TC02_a:TZ011:V4002_N4_S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V4002_N4_S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Birr:TC02_a:TZ011:V5002_N6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V5002_N6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Auslagerung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Birr:TC02_a:TZ011:V5002_N6_S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V5002_N6_S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Auslagerung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Birr:TC02_a:TZ011:V5038_N5B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V5038_N5B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Umlagerung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Deufra Bernard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AS50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Birr:TC02_a:TZ011:V5038_N5B_S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V5038_N5B_S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Umlagerung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Deufra Bernard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AS50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Birr:TC02_a:TZ011:LS002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LS002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Birr:TC02_a:TZ011:LS022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LS022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Birr:TC02_a:TZ011:LS222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LS222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Birr:TC02_a:TZ011:LT002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LT002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Fuellstand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SENT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Birr:TC02_a:TZ011:LT002_S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LT002_S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Fuellstand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TZ012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Birr:TC02_a:TZ012:V4003_N4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V4003_N4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Birr:TC02_a:TZ012:V4003_N4_S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V4003_N4_S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Birr:TC02_a:TZ012:V5003_N6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V5003_N6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Auslagerung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Birr:TC02_a:TZ012:V5003_N6_S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V5003_N6_S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Auslagerung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Birr:TC02_a:TZ012:V5039_N5B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V5039_N5B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Umlagerung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Deufra Bernard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AS50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Birr:TC02_a:TZ012:V5039_N5B_S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V5039_N5B_S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Umlagerung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Deufra Bernard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AS50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Birr:TC02_a:TZ012:LS003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LS003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Birr:TC02_a:TZ012:LS033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LS033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Birr:TC02_a:TZ012:LS333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LS333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Birr:TC02_a:TZ012:LT003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LT003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Fuellstand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SENT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Birr:TC02_a:TZ012:LT003_S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LT003_S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Fuellstand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Birr:TC02_a:TZ020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TZ020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Birr:TC02_a:TZ020:E002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E002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Tank 1 Bezugsbereit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Birr:TC02_a:TZ020:E001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E001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Tankwahl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RM03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Birr:TC02_a:TZ020:E001_1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E001_1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Tankwahl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RM01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Birr:TC02_a:TZ020:E001_S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E001_S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Tankwahl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2193BB22" w14:textId="1949ABB2" w:rsidR="00E61A9E" w:rsidRDefault="00E61A9E" w:rsidP="00E61A9E">
      <w:pPr>
        <w:tabs>
          <w:tab w:val="left" w:pos="792"/>
        </w:tabs>
        <w:rPr>
          <w:lang w:val="en-US"/>
        </w:rPr>
      </w:pPr>
    </w:p>
    <w:p w14:paraId="3A4C800A" w14:textId="77777777" w:rsidR="00DB378B" w:rsidRDefault="00DB378B" w:rsidP="00E61A9E">
      <w:pPr>
        <w:tabs>
          <w:tab w:val="left" w:pos="792"/>
        </w:tabs>
        <w:rPr>
          <w:lang w:val="en-US"/>
        </w:rPr>
      </w:pPr>
    </w:p>
    <w:p w14:paraId="7412EEB4" w14:textId="224EA0F1" w:rsidR="00E61A9E" w:rsidRPr="00E268E8" w:rsidRDefault="00E61A9E" w:rsidP="00E61A9E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</w:t>
      </w:r>
    </w:p>
    <w:p w14:paraId="452EDA0E" w14:textId="0383290F" w:rsidR="00DB378B" w:rsidRDefault="00DB378B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Steuerung</w:t>
      </w:r>
      <w:proofErr w:type="spellEnd"/>
      <w:r>
        <w:rPr>
          <w:lang w:val="en-US"/>
        </w:rPr>
        <w:t>:</w:t>
      </w:r>
    </w:p>
    <w:p w14:paraId="55A2634A" w14:textId="633AF153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DB378B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Birr:TC02_a:QZMEH.025.001.103.ZT012</w:t>
      </w:r>
    </w:p>
    <w:p w14:paraId="51C7F030" w14:textId="777ECDF8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DB378B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QZMEH.025.001.103.ZT012</w:t>
      </w:r>
    </w:p>
    <w:p w14:paraId="64536625" w14:textId="479FDC0B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PCD1</w:t>
      </w:r>
    </w:p>
    <w:p w14:paraId="6E828A22" w14:textId="5AC97101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Saia</w:t>
      </w:r>
    </w:p>
    <w:p w14:paraId="20FA293F" w14:textId="7D01197D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PCD1.M2160</w:t>
      </w:r>
    </w:p>
    <w:p w14:paraId="60478CA4" w14:textId="286D8C66" w:rsidR="00DB378B" w:rsidRDefault="00DB378B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Photo</w:t>
      </w:r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7E1FA9FE" w14:textId="1FC96944" w:rsidR="005103A6" w:rsidRDefault="005103A6" w:rsidP="00E61A9E">
      <w:pPr>
        <w:tabs>
          <w:tab w:val="left" w:pos="792"/>
        </w:tabs>
        <w:rPr>
          <w:lang w:val="en-US"/>
        </w:rPr>
      </w:pPr>
    </w:p>
    <w:p w14:paraId="45E82C27" w14:textId="77777777" w:rsidR="005103A6" w:rsidRDefault="005103A6" w:rsidP="005103A6">
      <w:pPr>
        <w:tabs>
          <w:tab w:val="left" w:pos="792"/>
        </w:tabs>
        <w:rPr>
          <w:lang w:val="en-US"/>
        </w:rPr>
      </w:pPr>
    </w:p>
    <w:p w14:paraId="76F2B532" w14:textId="4C32FA3D" w:rsidR="005103A6" w:rsidRPr="00E268E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1DE61EC3" w14:textId="56FEC819" w:rsidR="00E61A9E" w:rsidRPr="00E84A38" w:rsidRDefault="00E61A9E" w:rsidP="00AC4C07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lastRenderedPageBreak/>
        <w:t xml:space="preserve">  </w:t>
      </w:r>
    </w:p>
    <w:p w14:paraId="2B0EB770" w14:textId="7E751298" w:rsidR="00AC4C07" w:rsidRPr="00E84A38" w:rsidRDefault="00E61A9E" w:rsidP="00AC4C07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</w:t>
      </w:r>
      <w:r w:rsidR="00AC4C07" w:rsidRPr="00E84A38">
        <w:rPr>
          <w:color w:val="00B050"/>
          <w:lang w:val="en-US"/>
        </w:rPr>
        <w:t xml:space="preserve"/>
      </w:r>
    </w:p>
    <w:p w14:paraId="2A165F88" w14:textId="1F4D918B" w:rsidR="00AC4C07" w:rsidRPr="00E84A38" w:rsidRDefault="00AC4C07" w:rsidP="00AC4C07">
      <w:pPr>
        <w:tabs>
          <w:tab w:val="left" w:pos="792"/>
        </w:tabs>
        <w:rPr>
          <w:color w:val="00B050"/>
          <w:lang w:val="en-US"/>
        </w:rPr>
      </w:pPr>
    </w:p>
    <w:p w14:paraId="018A1A0F" w14:textId="77777777" w:rsidR="00AC4C07" w:rsidRPr="00E84A38" w:rsidRDefault="00AC4C07" w:rsidP="00AC4C07">
      <w:pPr>
        <w:tabs>
          <w:tab w:val="left" w:pos="792"/>
        </w:tabs>
        <w:rPr>
          <w:lang w:val="en-US"/>
        </w:rPr>
      </w:pPr>
    </w:p>
    <w:sectPr w:rsidR="00AC4C07" w:rsidRPr="00E84A38" w:rsidSect="00A555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2722" w:right="680" w:bottom="1701" w:left="1191" w:header="680" w:footer="96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E6385" w14:textId="77777777" w:rsidR="00111163" w:rsidRDefault="00111163">
      <w:pPr>
        <w:spacing w:after="0"/>
      </w:pPr>
      <w:r>
        <w:separator/>
      </w:r>
    </w:p>
  </w:endnote>
  <w:endnote w:type="continuationSeparator" w:id="0">
    <w:p w14:paraId="3359E459" w14:textId="77777777" w:rsidR="00111163" w:rsidRDefault="001111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A26B" w14:textId="77777777" w:rsidR="00E3693A" w:rsidRDefault="00E3693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D76D" w14:textId="77777777" w:rsidR="00891BCD" w:rsidRDefault="00891BCD" w:rsidP="00891BCD">
    <w:pPr>
      <w:pStyle w:val="BRStandart"/>
      <w:spacing w:line="240" w:lineRule="auto"/>
      <w:rPr>
        <w:sz w:val="10"/>
      </w:rPr>
    </w:pPr>
    <w:r>
      <w:rPr>
        <w:noProof/>
        <w:lang w:val="de-CH" w:eastAsia="de-CH"/>
      </w:rPr>
      <w:drawing>
        <wp:anchor distT="0" distB="0" distL="114300" distR="114300" simplePos="0" relativeHeight="251871744" behindDoc="0" locked="0" layoutInCell="1" allowOverlap="1" wp14:anchorId="56692D82" wp14:editId="1C03B09E">
          <wp:simplePos x="0" y="0"/>
          <wp:positionH relativeFrom="margin">
            <wp:posOffset>1482</wp:posOffset>
          </wp:positionH>
          <wp:positionV relativeFrom="paragraph">
            <wp:posOffset>118957</wp:posOffset>
          </wp:positionV>
          <wp:extent cx="6499137" cy="288202"/>
          <wp:effectExtent l="0" t="0" r="0" b="0"/>
          <wp:wrapNone/>
          <wp:docPr id="4" name="Grafik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BRE_FZ_Bas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99137" cy="2882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napToGrid w:val="0"/>
        <w:sz w:val="10"/>
      </w:rPr>
      <w:fldChar w:fldCharType="begin"/>
    </w:r>
    <w:r>
      <w:rPr>
        <w:snapToGrid w:val="0"/>
        <w:sz w:val="10"/>
      </w:rPr>
      <w:instrText xml:space="preserve"> FILENAME \p </w:instrText>
    </w:r>
    <w:r>
      <w:rPr>
        <w:snapToGrid w:val="0"/>
        <w:sz w:val="10"/>
      </w:rPr>
      <w:fldChar w:fldCharType="separate"/>
    </w:r>
    <w:r>
      <w:rPr>
        <w:noProof/>
        <w:snapToGrid w:val="0"/>
        <w:sz w:val="10"/>
      </w:rPr>
      <w:t>V:\_Projekte\_HLKAG\50578_Haldenstrasse\Projekt_Ordner\18_Ausfuehrungsprojekt\15_Funktionsbeschriebe_Berichte\Funktions_Regelbeschrieb_Haldenstrasse_20200624.docx</w:t>
    </w:r>
    <w:r>
      <w:rPr>
        <w:snapToGrid w:val="0"/>
        <w:sz w:val="10"/>
      </w:rPr>
      <w:fldChar w:fldCharType="end"/>
    </w:r>
  </w:p>
  <w:p w14:paraId="01295A53" w14:textId="77777777" w:rsidR="00891BCD" w:rsidRPr="00891BCD" w:rsidRDefault="00891BCD" w:rsidP="00891BC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BA79" w14:textId="77777777" w:rsidR="00891BCD" w:rsidRDefault="00891BCD" w:rsidP="00891BCD">
    <w:pPr>
      <w:pStyle w:val="BRStandart"/>
      <w:spacing w:line="240" w:lineRule="auto"/>
      <w:rPr>
        <w:sz w:val="10"/>
      </w:rPr>
    </w:pPr>
    <w:r>
      <w:rPr>
        <w:noProof/>
        <w:lang w:val="de-CH" w:eastAsia="de-CH"/>
      </w:rPr>
      <w:drawing>
        <wp:anchor distT="0" distB="0" distL="114300" distR="114300" simplePos="0" relativeHeight="251867648" behindDoc="0" locked="0" layoutInCell="1" allowOverlap="1" wp14:anchorId="766290D3" wp14:editId="3E5ADC1F">
          <wp:simplePos x="0" y="0"/>
          <wp:positionH relativeFrom="margin">
            <wp:posOffset>1482</wp:posOffset>
          </wp:positionH>
          <wp:positionV relativeFrom="paragraph">
            <wp:posOffset>118957</wp:posOffset>
          </wp:positionV>
          <wp:extent cx="6499137" cy="288202"/>
          <wp:effectExtent l="0" t="0" r="0" b="0"/>
          <wp:wrapNone/>
          <wp:docPr id="1" name="Grafik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BRE_FZ_Bas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99137" cy="2882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napToGrid w:val="0"/>
        <w:sz w:val="10"/>
      </w:rPr>
      <w:fldChar w:fldCharType="begin"/>
    </w:r>
    <w:r>
      <w:rPr>
        <w:snapToGrid w:val="0"/>
        <w:sz w:val="10"/>
      </w:rPr>
      <w:instrText xml:space="preserve"> FILENAME \p </w:instrText>
    </w:r>
    <w:r>
      <w:rPr>
        <w:snapToGrid w:val="0"/>
        <w:sz w:val="10"/>
      </w:rPr>
      <w:fldChar w:fldCharType="separate"/>
    </w:r>
    <w:r>
      <w:rPr>
        <w:noProof/>
        <w:snapToGrid w:val="0"/>
        <w:sz w:val="10"/>
      </w:rPr>
      <w:t>V:\_Projekte\_HLKAG\50578_Haldenstrasse\Projekt_Ordner\18_Ausfuehrungsprojekt\15_Funktionsbeschriebe_Berichte\Funktions_Regelbeschrieb_Haldenstrasse_20200624.docx</w:t>
    </w:r>
    <w:r>
      <w:rPr>
        <w:snapToGrid w:val="0"/>
        <w:sz w:val="10"/>
      </w:rPr>
      <w:fldChar w:fldCharType="end"/>
    </w:r>
  </w:p>
  <w:p w14:paraId="5F46954A" w14:textId="77777777" w:rsidR="00891BCD" w:rsidRPr="00891BCD" w:rsidRDefault="00891BCD" w:rsidP="00891BC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291D" w14:textId="77777777" w:rsidR="00111163" w:rsidRDefault="00111163">
      <w:pPr>
        <w:spacing w:after="0"/>
      </w:pPr>
      <w:r>
        <w:separator/>
      </w:r>
    </w:p>
  </w:footnote>
  <w:footnote w:type="continuationSeparator" w:id="0">
    <w:p w14:paraId="16A5AD9C" w14:textId="77777777" w:rsidR="00111163" w:rsidRDefault="001111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BBEBD" w14:textId="77777777" w:rsidR="00E3693A" w:rsidRDefault="00E3693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C4C7" w14:textId="77777777" w:rsidR="00891BCD" w:rsidRDefault="00891BCD">
    <w:pPr>
      <w:pStyle w:val="Kopfzeile"/>
      <w:tabs>
        <w:tab w:val="clear" w:pos="9072"/>
        <w:tab w:val="right" w:pos="10065"/>
      </w:tabs>
      <w:spacing w:before="360" w:after="0"/>
      <w:rPr>
        <w:rStyle w:val="Seitenzahl"/>
        <w:sz w:val="20"/>
      </w:rPr>
    </w:pPr>
    <w:r>
      <w:rPr>
        <w:noProof/>
        <w:sz w:val="20"/>
        <w:lang w:val="de-CH" w:eastAsia="de-CH"/>
      </w:rPr>
      <w:drawing>
        <wp:anchor distT="0" distB="0" distL="114300" distR="114300" simplePos="0" relativeHeight="251869696" behindDoc="0" locked="0" layoutInCell="1" allowOverlap="1" wp14:anchorId="0A48B4DD" wp14:editId="224F4725">
          <wp:simplePos x="0" y="0"/>
          <wp:positionH relativeFrom="column">
            <wp:posOffset>-499110</wp:posOffset>
          </wp:positionH>
          <wp:positionV relativeFrom="paragraph">
            <wp:posOffset>-50800</wp:posOffset>
          </wp:positionV>
          <wp:extent cx="2447925" cy="514350"/>
          <wp:effectExtent l="19050" t="0" r="9525" b="0"/>
          <wp:wrapNone/>
          <wp:docPr id="2" name="Bild 2" descr="..\Logos\Logo_Bretscher_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..\Logos\Logo_Bretscher_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PAGE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8</w:t>
    </w:r>
    <w:r>
      <w:rPr>
        <w:rStyle w:val="Seitenzahl"/>
        <w:sz w:val="20"/>
      </w:rPr>
      <w:fldChar w:fldCharType="end"/>
    </w:r>
    <w:r>
      <w:rPr>
        <w:rStyle w:val="Seitenzahl"/>
        <w:sz w:val="20"/>
      </w:rPr>
      <w:t>/</w:t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NUMPAGES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14</w:t>
    </w:r>
    <w:r>
      <w:rPr>
        <w:rStyle w:val="Seitenzahl"/>
        <w:sz w:val="20"/>
      </w:rPr>
      <w:fldChar w:fldCharType="end"/>
    </w:r>
  </w:p>
  <w:p w14:paraId="22770526" w14:textId="25AA2D43" w:rsidR="00891BCD" w:rsidRPr="002C69B7" w:rsidRDefault="002C69B7" w:rsidP="002C69B7">
    <w:pPr>
      <w:pStyle w:val="Kopfzeile"/>
      <w:tabs>
        <w:tab w:val="clear" w:pos="9072"/>
        <w:tab w:val="right" w:pos="10065"/>
      </w:tabs>
      <w:spacing w:before="840" w:after="0"/>
      <w:rPr>
        <w:sz w:val="20"/>
        <w:lang w:val="en-US"/>
      </w:rPr>
    </w:pPr>
    <w:r>
      <w:rPr>
        <w:sz w:val="20"/>
        <w:lang w:val="en-US"/>
      </w:rPr>
      <w:t xml:space="preserve">GE Birr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5FA2" w14:textId="77777777" w:rsidR="00891BCD" w:rsidRDefault="00891BCD">
    <w:pPr>
      <w:pStyle w:val="Kopfzeile"/>
      <w:tabs>
        <w:tab w:val="clear" w:pos="9072"/>
        <w:tab w:val="right" w:pos="10065"/>
      </w:tabs>
      <w:spacing w:before="360" w:after="0"/>
      <w:rPr>
        <w:sz w:val="20"/>
      </w:rPr>
    </w:pPr>
    <w:r>
      <w:rPr>
        <w:noProof/>
        <w:sz w:val="20"/>
        <w:lang w:val="de-CH" w:eastAsia="de-CH"/>
      </w:rPr>
      <w:drawing>
        <wp:anchor distT="0" distB="0" distL="114300" distR="114300" simplePos="0" relativeHeight="251865600" behindDoc="0" locked="0" layoutInCell="1" allowOverlap="1" wp14:anchorId="549B4F73" wp14:editId="591F1742">
          <wp:simplePos x="0" y="0"/>
          <wp:positionH relativeFrom="margin">
            <wp:posOffset>1196340</wp:posOffset>
          </wp:positionH>
          <wp:positionV relativeFrom="paragraph">
            <wp:posOffset>231140</wp:posOffset>
          </wp:positionV>
          <wp:extent cx="2443163" cy="514350"/>
          <wp:effectExtent l="0" t="0" r="0" b="0"/>
          <wp:wrapNone/>
          <wp:docPr id="3" name="Bild 2" descr="..\Logos\Logo_Bretscher_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..\Logos\Logo_Bretscher_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3163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PAGE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2</w:t>
    </w:r>
    <w:r>
      <w:rPr>
        <w:rStyle w:val="Seitenzahl"/>
        <w:sz w:val="20"/>
      </w:rPr>
      <w:fldChar w:fldCharType="end"/>
    </w:r>
    <w:r>
      <w:rPr>
        <w:rStyle w:val="Seitenzahl"/>
        <w:sz w:val="20"/>
      </w:rPr>
      <w:t>/</w:t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NUMPAGES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14</w:t>
    </w:r>
    <w:r>
      <w:rPr>
        <w:rStyle w:val="Seitenzahl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B17"/>
    <w:multiLevelType w:val="hybridMultilevel"/>
    <w:tmpl w:val="39EECA3C"/>
    <w:lvl w:ilvl="0" w:tplc="1E7AAEBE">
      <w:start w:val="1"/>
      <w:numFmt w:val="bullet"/>
      <w:lvlText w:val="-"/>
      <w:lvlJc w:val="left"/>
      <w:pPr>
        <w:ind w:left="2061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13F54650"/>
    <w:multiLevelType w:val="hybridMultilevel"/>
    <w:tmpl w:val="28825EF2"/>
    <w:lvl w:ilvl="0" w:tplc="7066897A">
      <w:start w:val="1"/>
      <w:numFmt w:val="bullet"/>
      <w:pStyle w:val="BR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76036"/>
    <w:multiLevelType w:val="hybridMultilevel"/>
    <w:tmpl w:val="34B0956C"/>
    <w:lvl w:ilvl="0" w:tplc="C45EF71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E8753AC"/>
    <w:multiLevelType w:val="hybridMultilevel"/>
    <w:tmpl w:val="9028F166"/>
    <w:lvl w:ilvl="0" w:tplc="EFA4F8E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40DA2938"/>
    <w:multiLevelType w:val="hybridMultilevel"/>
    <w:tmpl w:val="F5F44ED0"/>
    <w:lvl w:ilvl="0" w:tplc="08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43EE426D"/>
    <w:multiLevelType w:val="multilevel"/>
    <w:tmpl w:val="4CAAA488"/>
    <w:lvl w:ilvl="0">
      <w:start w:val="1"/>
      <w:numFmt w:val="decimal"/>
      <w:pStyle w:val="berschrift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6925B32"/>
    <w:multiLevelType w:val="hybridMultilevel"/>
    <w:tmpl w:val="80E0B262"/>
    <w:lvl w:ilvl="0" w:tplc="60284A4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56EF5716"/>
    <w:multiLevelType w:val="hybridMultilevel"/>
    <w:tmpl w:val="1A7EB6B8"/>
    <w:lvl w:ilvl="0" w:tplc="440269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5E2D1CA5"/>
    <w:multiLevelType w:val="multilevel"/>
    <w:tmpl w:val="C8388236"/>
    <w:lvl w:ilvl="0">
      <w:start w:val="1"/>
      <w:numFmt w:val="decimal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EB0476A"/>
    <w:multiLevelType w:val="hybridMultilevel"/>
    <w:tmpl w:val="D55E32DA"/>
    <w:lvl w:ilvl="0" w:tplc="2FFAD20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63F15E6B"/>
    <w:multiLevelType w:val="hybridMultilevel"/>
    <w:tmpl w:val="69F2C4C8"/>
    <w:lvl w:ilvl="0" w:tplc="54F6BC1E">
      <w:start w:val="1"/>
      <w:numFmt w:val="bullet"/>
      <w:pStyle w:val="BRAufzhlungEingerck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687D4F20"/>
    <w:multiLevelType w:val="hybridMultilevel"/>
    <w:tmpl w:val="8B0CD5A8"/>
    <w:lvl w:ilvl="0" w:tplc="B746843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77DB64E6"/>
    <w:multiLevelType w:val="hybridMultilevel"/>
    <w:tmpl w:val="028CEC6A"/>
    <w:lvl w:ilvl="0" w:tplc="DBD4107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81"/>
  <w:drawingGridVerticalSpacing w:val="181"/>
  <w:displayHorizontalDrawingGridEvery w:val="5"/>
  <w:displayVerticalDrawingGridEvery w:val="5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877"/>
    <w:rsid w:val="00016BE0"/>
    <w:rsid w:val="00032AE5"/>
    <w:rsid w:val="000417F8"/>
    <w:rsid w:val="00050BD3"/>
    <w:rsid w:val="00050DCF"/>
    <w:rsid w:val="000558A1"/>
    <w:rsid w:val="00056EDD"/>
    <w:rsid w:val="00065F08"/>
    <w:rsid w:val="00076691"/>
    <w:rsid w:val="00082347"/>
    <w:rsid w:val="000A0B53"/>
    <w:rsid w:val="000A4658"/>
    <w:rsid w:val="000E2078"/>
    <w:rsid w:val="000F1826"/>
    <w:rsid w:val="000F6C5F"/>
    <w:rsid w:val="001001B8"/>
    <w:rsid w:val="00107CA6"/>
    <w:rsid w:val="00111163"/>
    <w:rsid w:val="00111605"/>
    <w:rsid w:val="00137D66"/>
    <w:rsid w:val="00141C30"/>
    <w:rsid w:val="00177A30"/>
    <w:rsid w:val="001A3BAB"/>
    <w:rsid w:val="001B28EE"/>
    <w:rsid w:val="001B3051"/>
    <w:rsid w:val="001B405A"/>
    <w:rsid w:val="001B5E0B"/>
    <w:rsid w:val="001C3C9E"/>
    <w:rsid w:val="001F0F1C"/>
    <w:rsid w:val="001F439D"/>
    <w:rsid w:val="00210E76"/>
    <w:rsid w:val="002153A5"/>
    <w:rsid w:val="0022027A"/>
    <w:rsid w:val="00226872"/>
    <w:rsid w:val="002341AF"/>
    <w:rsid w:val="00244B0A"/>
    <w:rsid w:val="00256A64"/>
    <w:rsid w:val="002A6619"/>
    <w:rsid w:val="002C69B7"/>
    <w:rsid w:val="002C7861"/>
    <w:rsid w:val="002D21F5"/>
    <w:rsid w:val="002E4017"/>
    <w:rsid w:val="002F2B75"/>
    <w:rsid w:val="002F4694"/>
    <w:rsid w:val="00324535"/>
    <w:rsid w:val="00344BF5"/>
    <w:rsid w:val="00356771"/>
    <w:rsid w:val="00364F87"/>
    <w:rsid w:val="0037663D"/>
    <w:rsid w:val="00394AB5"/>
    <w:rsid w:val="003B2536"/>
    <w:rsid w:val="003B2EA2"/>
    <w:rsid w:val="003B5187"/>
    <w:rsid w:val="003C28AE"/>
    <w:rsid w:val="003E278F"/>
    <w:rsid w:val="003F4B9E"/>
    <w:rsid w:val="003F537F"/>
    <w:rsid w:val="003F764D"/>
    <w:rsid w:val="004027F5"/>
    <w:rsid w:val="00404C3E"/>
    <w:rsid w:val="00460441"/>
    <w:rsid w:val="00461294"/>
    <w:rsid w:val="004C2BA5"/>
    <w:rsid w:val="004C5391"/>
    <w:rsid w:val="004C5D4B"/>
    <w:rsid w:val="004F25A1"/>
    <w:rsid w:val="004F76C1"/>
    <w:rsid w:val="00501A80"/>
    <w:rsid w:val="005103A6"/>
    <w:rsid w:val="005228AC"/>
    <w:rsid w:val="00530DDB"/>
    <w:rsid w:val="005346D3"/>
    <w:rsid w:val="00542E63"/>
    <w:rsid w:val="0055709F"/>
    <w:rsid w:val="00565C75"/>
    <w:rsid w:val="00576FAC"/>
    <w:rsid w:val="00577ABA"/>
    <w:rsid w:val="005C7216"/>
    <w:rsid w:val="005E5329"/>
    <w:rsid w:val="005F512A"/>
    <w:rsid w:val="005F7AAA"/>
    <w:rsid w:val="00635E4A"/>
    <w:rsid w:val="0064103F"/>
    <w:rsid w:val="00644027"/>
    <w:rsid w:val="00647273"/>
    <w:rsid w:val="006644A4"/>
    <w:rsid w:val="00677247"/>
    <w:rsid w:val="00687FC1"/>
    <w:rsid w:val="0069089F"/>
    <w:rsid w:val="006D690A"/>
    <w:rsid w:val="006E0ECE"/>
    <w:rsid w:val="006F7C3B"/>
    <w:rsid w:val="00703046"/>
    <w:rsid w:val="007068E0"/>
    <w:rsid w:val="0071434A"/>
    <w:rsid w:val="0072364E"/>
    <w:rsid w:val="007359EF"/>
    <w:rsid w:val="00782C16"/>
    <w:rsid w:val="007B0CA3"/>
    <w:rsid w:val="007E20BF"/>
    <w:rsid w:val="007E747E"/>
    <w:rsid w:val="00801E14"/>
    <w:rsid w:val="008020DF"/>
    <w:rsid w:val="008202AB"/>
    <w:rsid w:val="00825AF2"/>
    <w:rsid w:val="0086667A"/>
    <w:rsid w:val="008719FD"/>
    <w:rsid w:val="00887CBE"/>
    <w:rsid w:val="00891BCD"/>
    <w:rsid w:val="008A1FF7"/>
    <w:rsid w:val="008B1C97"/>
    <w:rsid w:val="00921B43"/>
    <w:rsid w:val="009451FF"/>
    <w:rsid w:val="00951DF0"/>
    <w:rsid w:val="00961B3D"/>
    <w:rsid w:val="00993E61"/>
    <w:rsid w:val="00997A3C"/>
    <w:rsid w:val="009B4A75"/>
    <w:rsid w:val="009C1462"/>
    <w:rsid w:val="009D0DFB"/>
    <w:rsid w:val="009D6794"/>
    <w:rsid w:val="009F5A69"/>
    <w:rsid w:val="00A5552B"/>
    <w:rsid w:val="00A74CF9"/>
    <w:rsid w:val="00A83249"/>
    <w:rsid w:val="00AA605F"/>
    <w:rsid w:val="00AC4C07"/>
    <w:rsid w:val="00AD02EC"/>
    <w:rsid w:val="00AD3BAD"/>
    <w:rsid w:val="00AE20DD"/>
    <w:rsid w:val="00AF4F98"/>
    <w:rsid w:val="00B4591D"/>
    <w:rsid w:val="00B52C9C"/>
    <w:rsid w:val="00B8698B"/>
    <w:rsid w:val="00BA7D41"/>
    <w:rsid w:val="00BB6EC6"/>
    <w:rsid w:val="00BC0FB8"/>
    <w:rsid w:val="00BC1B36"/>
    <w:rsid w:val="00BE72B7"/>
    <w:rsid w:val="00BF6752"/>
    <w:rsid w:val="00C04CE5"/>
    <w:rsid w:val="00C15CAC"/>
    <w:rsid w:val="00C27A0C"/>
    <w:rsid w:val="00C33C42"/>
    <w:rsid w:val="00C502B6"/>
    <w:rsid w:val="00C55751"/>
    <w:rsid w:val="00C66B64"/>
    <w:rsid w:val="00C852E3"/>
    <w:rsid w:val="00C87EED"/>
    <w:rsid w:val="00CA4FE5"/>
    <w:rsid w:val="00D01E20"/>
    <w:rsid w:val="00D0467F"/>
    <w:rsid w:val="00D06204"/>
    <w:rsid w:val="00D23A23"/>
    <w:rsid w:val="00D23D33"/>
    <w:rsid w:val="00D74118"/>
    <w:rsid w:val="00DB378B"/>
    <w:rsid w:val="00DB3E34"/>
    <w:rsid w:val="00DD7B09"/>
    <w:rsid w:val="00DF5209"/>
    <w:rsid w:val="00DF5C53"/>
    <w:rsid w:val="00DF682B"/>
    <w:rsid w:val="00E0307B"/>
    <w:rsid w:val="00E042CB"/>
    <w:rsid w:val="00E06FBF"/>
    <w:rsid w:val="00E12FC5"/>
    <w:rsid w:val="00E17AF3"/>
    <w:rsid w:val="00E23951"/>
    <w:rsid w:val="00E251AE"/>
    <w:rsid w:val="00E268E8"/>
    <w:rsid w:val="00E269D8"/>
    <w:rsid w:val="00E3693A"/>
    <w:rsid w:val="00E3738D"/>
    <w:rsid w:val="00E46CE9"/>
    <w:rsid w:val="00E52969"/>
    <w:rsid w:val="00E61A9E"/>
    <w:rsid w:val="00E73120"/>
    <w:rsid w:val="00E84A38"/>
    <w:rsid w:val="00EA05BB"/>
    <w:rsid w:val="00EB4170"/>
    <w:rsid w:val="00ED39B0"/>
    <w:rsid w:val="00EE7FAE"/>
    <w:rsid w:val="00F16E96"/>
    <w:rsid w:val="00F7766D"/>
    <w:rsid w:val="00FA4089"/>
    <w:rsid w:val="00FB2877"/>
    <w:rsid w:val="00FB6E68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9363D07"/>
  <w15:docId w15:val="{2E8C5E26-5E16-494F-BE2C-66C0D29A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1B36"/>
    <w:pPr>
      <w:spacing w:after="60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BRStandart"/>
    <w:next w:val="BRStandartEingerckt"/>
    <w:qFormat/>
    <w:rsid w:val="004C2BA5"/>
    <w:pPr>
      <w:keepNext/>
      <w:numPr>
        <w:numId w:val="2"/>
      </w:numPr>
      <w:spacing w:after="360"/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BRStandart"/>
    <w:next w:val="BRStandartEingerckt"/>
    <w:qFormat/>
    <w:rsid w:val="00C87EED"/>
    <w:pPr>
      <w:keepNext/>
      <w:numPr>
        <w:ilvl w:val="1"/>
        <w:numId w:val="2"/>
      </w:numPr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RStandart"/>
    <w:next w:val="BRStandartEingerckt"/>
    <w:qFormat/>
    <w:rsid w:val="00082347"/>
    <w:pPr>
      <w:keepNext/>
      <w:numPr>
        <w:ilvl w:val="2"/>
        <w:numId w:val="2"/>
      </w:numPr>
      <w:tabs>
        <w:tab w:val="clear" w:pos="720"/>
        <w:tab w:val="left" w:pos="1701"/>
      </w:tabs>
      <w:ind w:left="1701" w:hanging="1701"/>
      <w:outlineLvl w:val="2"/>
    </w:pPr>
    <w:rPr>
      <w:rFonts w:cs="Arial"/>
      <w:bCs/>
      <w:szCs w:val="26"/>
    </w:rPr>
  </w:style>
  <w:style w:type="paragraph" w:styleId="berschrift4">
    <w:name w:val="heading 4"/>
    <w:basedOn w:val="BRStandart"/>
    <w:next w:val="BRStandartEingerckt"/>
    <w:qFormat/>
    <w:rsid w:val="00577ABA"/>
    <w:pPr>
      <w:keepNext/>
      <w:numPr>
        <w:ilvl w:val="3"/>
        <w:numId w:val="2"/>
      </w:numPr>
      <w:tabs>
        <w:tab w:val="clear" w:pos="864"/>
        <w:tab w:val="left" w:pos="1701"/>
      </w:tabs>
      <w:ind w:left="1701" w:hanging="1701"/>
      <w:outlineLvl w:val="3"/>
    </w:pPr>
    <w:rPr>
      <w:bCs/>
      <w:szCs w:val="28"/>
    </w:rPr>
  </w:style>
  <w:style w:type="paragraph" w:styleId="berschrift5">
    <w:name w:val="heading 5"/>
    <w:basedOn w:val="Standard"/>
    <w:next w:val="BRStandartEingerckt"/>
    <w:qFormat/>
    <w:rsid w:val="003F764D"/>
    <w:pPr>
      <w:numPr>
        <w:ilvl w:val="4"/>
        <w:numId w:val="2"/>
      </w:numPr>
      <w:tabs>
        <w:tab w:val="clear" w:pos="1008"/>
        <w:tab w:val="left" w:pos="1701"/>
      </w:tabs>
      <w:spacing w:after="240" w:line="280" w:lineRule="exact"/>
      <w:ind w:left="1701" w:hanging="1701"/>
      <w:outlineLvl w:val="4"/>
    </w:pPr>
    <w:rPr>
      <w:bCs/>
      <w:iCs/>
      <w:sz w:val="20"/>
      <w:szCs w:val="26"/>
    </w:rPr>
  </w:style>
  <w:style w:type="paragraph" w:styleId="berschrift6">
    <w:name w:val="heading 6"/>
    <w:basedOn w:val="Standard"/>
    <w:next w:val="BRStandartEingerckt"/>
    <w:qFormat/>
    <w:rsid w:val="003F764D"/>
    <w:pPr>
      <w:numPr>
        <w:ilvl w:val="5"/>
        <w:numId w:val="2"/>
      </w:numPr>
      <w:tabs>
        <w:tab w:val="clear" w:pos="1152"/>
        <w:tab w:val="left" w:pos="1701"/>
      </w:tabs>
      <w:spacing w:after="240" w:line="280" w:lineRule="exact"/>
      <w:ind w:left="1701" w:hanging="1701"/>
      <w:outlineLvl w:val="5"/>
    </w:pPr>
    <w:rPr>
      <w:bCs/>
      <w:sz w:val="20"/>
      <w:szCs w:val="22"/>
    </w:rPr>
  </w:style>
  <w:style w:type="paragraph" w:styleId="berschrift7">
    <w:name w:val="heading 7"/>
    <w:basedOn w:val="Standard"/>
    <w:next w:val="BRStandartEingerckt"/>
    <w:qFormat/>
    <w:rsid w:val="003F764D"/>
    <w:pPr>
      <w:numPr>
        <w:ilvl w:val="6"/>
        <w:numId w:val="2"/>
      </w:numPr>
      <w:tabs>
        <w:tab w:val="clear" w:pos="1296"/>
        <w:tab w:val="left" w:pos="1701"/>
      </w:tabs>
      <w:spacing w:after="240" w:line="280" w:lineRule="exact"/>
      <w:ind w:left="1701" w:hanging="1701"/>
      <w:outlineLvl w:val="6"/>
    </w:pPr>
    <w:rPr>
      <w:sz w:val="20"/>
      <w:szCs w:val="24"/>
    </w:rPr>
  </w:style>
  <w:style w:type="paragraph" w:styleId="berschrift8">
    <w:name w:val="heading 8"/>
    <w:basedOn w:val="Standard"/>
    <w:next w:val="BRStandartEingerckt"/>
    <w:qFormat/>
    <w:rsid w:val="003F764D"/>
    <w:pPr>
      <w:numPr>
        <w:ilvl w:val="7"/>
        <w:numId w:val="2"/>
      </w:numPr>
      <w:tabs>
        <w:tab w:val="clear" w:pos="1440"/>
        <w:tab w:val="left" w:pos="1701"/>
      </w:tabs>
      <w:spacing w:after="240" w:line="280" w:lineRule="exact"/>
      <w:ind w:left="1701" w:hanging="1701"/>
      <w:outlineLvl w:val="7"/>
    </w:pPr>
    <w:rPr>
      <w:iCs/>
      <w:sz w:val="20"/>
      <w:szCs w:val="24"/>
    </w:rPr>
  </w:style>
  <w:style w:type="paragraph" w:styleId="berschrift9">
    <w:name w:val="heading 9"/>
    <w:basedOn w:val="Standard"/>
    <w:next w:val="BRStandartEingerckt"/>
    <w:qFormat/>
    <w:rsid w:val="003F764D"/>
    <w:pPr>
      <w:numPr>
        <w:ilvl w:val="8"/>
        <w:numId w:val="2"/>
      </w:numPr>
      <w:tabs>
        <w:tab w:val="clear" w:pos="1584"/>
        <w:tab w:val="left" w:pos="1701"/>
      </w:tabs>
      <w:spacing w:after="240" w:line="280" w:lineRule="exact"/>
      <w:ind w:left="1701" w:hanging="1701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rsid w:val="00C87EE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C87EE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  <w:rsid w:val="00C87EED"/>
  </w:style>
  <w:style w:type="paragraph" w:customStyle="1" w:styleId="BRTabellentext">
    <w:name w:val="BR_Tabellentext"/>
    <w:basedOn w:val="Standard"/>
    <w:rsid w:val="00C87EED"/>
    <w:pPr>
      <w:spacing w:after="0" w:line="280" w:lineRule="exact"/>
    </w:pPr>
    <w:rPr>
      <w:sz w:val="20"/>
    </w:rPr>
  </w:style>
  <w:style w:type="paragraph" w:styleId="Sprechblasentext">
    <w:name w:val="Balloon Text"/>
    <w:basedOn w:val="Standard"/>
    <w:semiHidden/>
    <w:unhideWhenUsed/>
    <w:rsid w:val="00C87EE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semiHidden/>
    <w:rsid w:val="00C87EED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rsid w:val="00C87EED"/>
    <w:rPr>
      <w:color w:val="auto"/>
      <w:u w:val="none"/>
    </w:rPr>
  </w:style>
  <w:style w:type="paragraph" w:customStyle="1" w:styleId="BRStandart">
    <w:name w:val="BR_Standart"/>
    <w:basedOn w:val="BRTabellentext"/>
    <w:rsid w:val="00C87EED"/>
    <w:pPr>
      <w:spacing w:after="240"/>
    </w:pPr>
  </w:style>
  <w:style w:type="paragraph" w:styleId="Verzeichnis1">
    <w:name w:val="toc 1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before="240" w:after="0"/>
      <w:ind w:left="1701" w:hanging="1701"/>
    </w:pPr>
    <w:rPr>
      <w:b/>
      <w:noProof/>
    </w:rPr>
  </w:style>
  <w:style w:type="paragraph" w:styleId="Verzeichnis2">
    <w:name w:val="toc 2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3">
    <w:name w:val="toc 3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4">
    <w:name w:val="toc 4"/>
    <w:basedOn w:val="BRStandart"/>
    <w:next w:val="BRStandart"/>
    <w:autoRedefine/>
    <w:uiPriority w:val="39"/>
    <w:rsid w:val="00BC1B36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5">
    <w:name w:val="toc 5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8">
    <w:name w:val="toc 8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9">
    <w:name w:val="toc 9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character" w:styleId="BesuchterLink">
    <w:name w:val="FollowedHyperlink"/>
    <w:basedOn w:val="Absatz-Standardschriftart"/>
    <w:semiHidden/>
    <w:rsid w:val="00C87EED"/>
    <w:rPr>
      <w:color w:val="auto"/>
      <w:u w:val="single"/>
    </w:rPr>
  </w:style>
  <w:style w:type="paragraph" w:customStyle="1" w:styleId="BRStandartEingerckt">
    <w:name w:val="BR_Standart_Eingerückt"/>
    <w:basedOn w:val="BRStandart"/>
    <w:rsid w:val="009B4A75"/>
    <w:pPr>
      <w:ind w:left="1701"/>
    </w:pPr>
  </w:style>
  <w:style w:type="paragraph" w:customStyle="1" w:styleId="BRAufzhlungEingerckt">
    <w:name w:val="BR_Aufzählung_Eingerückt"/>
    <w:basedOn w:val="BRStandartEingerckt"/>
    <w:rsid w:val="005E5329"/>
    <w:pPr>
      <w:numPr>
        <w:numId w:val="3"/>
      </w:numPr>
      <w:tabs>
        <w:tab w:val="left" w:pos="1985"/>
      </w:tabs>
      <w:spacing w:after="0"/>
      <w:ind w:left="1985" w:hanging="284"/>
    </w:pPr>
  </w:style>
  <w:style w:type="paragraph" w:customStyle="1" w:styleId="BRTabellentextAufzhlung">
    <w:name w:val="BR_Tabellentext_Aufzählung"/>
    <w:basedOn w:val="BRTabellentext"/>
    <w:rsid w:val="00461294"/>
    <w:pPr>
      <w:numPr>
        <w:numId w:val="4"/>
      </w:numPr>
    </w:pPr>
  </w:style>
  <w:style w:type="paragraph" w:customStyle="1" w:styleId="BRPreis">
    <w:name w:val="BR_Preis"/>
    <w:basedOn w:val="BRStandartEingerckt"/>
    <w:next w:val="BRStandartEingerckt"/>
    <w:qFormat/>
    <w:rsid w:val="00FF45ED"/>
    <w:pPr>
      <w:tabs>
        <w:tab w:val="left" w:pos="8080"/>
        <w:tab w:val="right" w:pos="9639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0E2078"/>
    <w:rPr>
      <w:rFonts w:ascii="Arial" w:hAnsi="Arial"/>
      <w:sz w:val="22"/>
      <w:lang w:val="de-DE" w:eastAsia="de-DE"/>
    </w:rPr>
  </w:style>
  <w:style w:type="table" w:styleId="Tabellenraster">
    <w:name w:val="Table Grid"/>
    <w:basedOn w:val="NormaleTabelle"/>
    <w:uiPriority w:val="59"/>
    <w:rsid w:val="00E26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871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719F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ave.kunz\Documents\Benutzerdefinierte%20Office-Vorlagen\Offert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DAFBC-EED5-4512-BAF5-6A1A2B87A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Offerte.dotm</Template>
  <TotalTime>0</TotalTime>
  <Pages>3</Pages>
  <Words>294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OF_</vt:lpstr>
    </vt:vector>
  </TitlesOfParts>
  <Company>hw-dat</Company>
  <LinksUpToDate>false</LinksUpToDate>
  <CharactersWithSpaces>2147</CharactersWithSpaces>
  <SharedDoc>false</SharedDoc>
  <HLinks>
    <vt:vector size="36" baseType="variant"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_Toc280883684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_Toc280883683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_Toc280883682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_Toc280883681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_Toc280883680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_Toc280883679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OF_</dc:title>
  <dc:creator>Dave Kunz</dc:creator>
  <cp:lastModifiedBy>Dave Kunz</cp:lastModifiedBy>
  <cp:revision>2</cp:revision>
  <cp:lastPrinted>2019-08-21T09:30:00Z</cp:lastPrinted>
  <dcterms:created xsi:type="dcterms:W3CDTF">2022-01-07T22:37:00Z</dcterms:created>
  <dcterms:modified xsi:type="dcterms:W3CDTF">2022-01-07T22:37:00Z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t">
    <vt:lpwstr>Basel,</vt:lpwstr>
  </property>
  <property fmtid="{D5CDD505-2E9C-101B-9397-08002B2CF9AE}" pid="3" name="Mitarbeiterdatei">
    <vt:lpwstr>O:\Office\Vorlagen\BueroMitarbeiter.csv</vt:lpwstr>
  </property>
</Properties>
</file>